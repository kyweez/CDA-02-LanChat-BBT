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0668537" w:displacedByCustomXml="next"/>
    <w:bookmarkEnd w:id="0" w:displacedByCustomXml="next"/>
    <w:sdt>
      <w:sdtPr>
        <w:rPr>
          <w:lang w:val="en-US"/>
        </w:rPr>
        <w:id w:val="-1452623637"/>
        <w:docPartObj>
          <w:docPartGallery w:val="Cover Pages"/>
          <w:docPartUnique/>
        </w:docPartObj>
      </w:sdtPr>
      <w:sdtEndPr/>
      <w:sdtContent>
        <w:p w14:paraId="11577641" w14:textId="77777777" w:rsidR="0039392A" w:rsidRPr="00026204" w:rsidRDefault="00444482" w:rsidP="006671C7">
          <w:pPr>
            <w:rPr>
              <w:lang w:val="en-US"/>
            </w:rPr>
          </w:pPr>
          <w:r w:rsidRPr="00026204">
            <w:rPr>
              <w:lang w:val="en-US" w:eastAsia="en-US"/>
            </w:rPr>
            <w:t xml:space="preserve"> </w:t>
          </w:r>
          <w:r w:rsidRPr="00026204"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CCED3" wp14:editId="18F735FE">
                    <wp:simplePos x="0" y="0"/>
                    <wp:positionH relativeFrom="column">
                      <wp:posOffset>-559236</wp:posOffset>
                    </wp:positionH>
                    <wp:positionV relativeFrom="paragraph">
                      <wp:posOffset>-766236</wp:posOffset>
                    </wp:positionV>
                    <wp:extent cx="2961564" cy="750626"/>
                    <wp:effectExtent l="0" t="0" r="0" b="0"/>
                    <wp:wrapNone/>
                    <wp:docPr id="271" name="Text Box 9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1564" cy="750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131BE" w14:textId="77777777" w:rsidR="008747A0" w:rsidRDefault="008747A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CC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4" o:spid="_x0000_s1026" type="#_x0000_t202" style="position:absolute;left:0;text-align:left;margin-left:-44.05pt;margin-top:-60.35pt;width:233.2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" stroked="f">
                    <v:textbox>
                      <w:txbxContent>
                        <w:p w14:paraId="20E131BE" w14:textId="77777777" w:rsidR="008747A0" w:rsidRDefault="008747A0"/>
                      </w:txbxContent>
                    </v:textbox>
                  </v:shape>
                </w:pict>
              </mc:Fallback>
            </mc:AlternateContent>
          </w:r>
          <w:r w:rsidR="0039392A" w:rsidRPr="00026204"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F13BC" wp14:editId="2F04F18F">
                    <wp:simplePos x="0" y="0"/>
                    <wp:positionH relativeFrom="column">
                      <wp:posOffset>-920750</wp:posOffset>
                    </wp:positionH>
                    <wp:positionV relativeFrom="paragraph">
                      <wp:posOffset>-1134110</wp:posOffset>
                    </wp:positionV>
                    <wp:extent cx="7860665" cy="1812925"/>
                    <wp:effectExtent l="0" t="0" r="26035" b="15875"/>
                    <wp:wrapNone/>
                    <wp:docPr id="272" name="Rectangle 9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60665" cy="181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4F15FC" id="Rectangle 902" o:spid="_x0000_s1026" style="position:absolute;margin-left:-72.5pt;margin-top:-89.3pt;width:618.95pt;height:1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" strokecolor="white [3212]">
                    <v:textbox style="mso-fit-shape-to-text:t"/>
                  </v:rect>
                </w:pict>
              </mc:Fallback>
            </mc:AlternateContent>
          </w:r>
        </w:p>
        <w:p w14:paraId="6360499E" w14:textId="77777777" w:rsidR="0039392A" w:rsidRPr="00026204" w:rsidRDefault="0039392A">
          <w:pPr>
            <w:spacing w:line="240" w:lineRule="auto"/>
            <w:rPr>
              <w:lang w:val="en-US"/>
            </w:rPr>
          </w:pPr>
        </w:p>
        <w:p w14:paraId="7FF52077" w14:textId="77777777" w:rsidR="0039392A" w:rsidRPr="00026204" w:rsidRDefault="0039392A">
          <w:pPr>
            <w:spacing w:line="240" w:lineRule="auto"/>
            <w:rPr>
              <w:lang w:val="en-US"/>
            </w:rPr>
          </w:pPr>
        </w:p>
        <w:p w14:paraId="79EB6EE9" w14:textId="77777777" w:rsidR="0039392A" w:rsidRPr="00026204" w:rsidRDefault="0039392A">
          <w:pPr>
            <w:spacing w:line="240" w:lineRule="auto"/>
            <w:rPr>
              <w:lang w:val="en-US"/>
            </w:rPr>
          </w:pPr>
        </w:p>
        <w:p w14:paraId="580AE03F" w14:textId="4A3903CE" w:rsidR="00442AF0" w:rsidRPr="00026204" w:rsidRDefault="00CB0D0A" w:rsidP="00DF1183">
          <w:pPr>
            <w:spacing w:line="240" w:lineRule="auto"/>
            <w:jc w:val="center"/>
            <w:rPr>
              <w:lang w:val="en-US"/>
            </w:rPr>
          </w:pPr>
          <w:r w:rsidRPr="00026204">
            <w:rPr>
              <w:lang w:val="en-US"/>
            </w:rPr>
            <w:drawing>
              <wp:inline distT="0" distB="0" distL="0" distR="0" wp14:anchorId="3A2D69B4" wp14:editId="33F90B54">
                <wp:extent cx="5760085" cy="1809115"/>
                <wp:effectExtent l="0" t="0" r="0" b="635"/>
                <wp:docPr id="32" name="Image 32" descr="l'A.R.F.P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'A.R.F.P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180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24298" w:rsidRPr="00026204"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6C9E09" wp14:editId="34D2353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3931285</wp:posOffset>
                    </wp:positionV>
                    <wp:extent cx="6915150" cy="951230"/>
                    <wp:effectExtent l="0" t="0" r="0" b="7620"/>
                    <wp:wrapNone/>
                    <wp:docPr id="274" name="Text Box 9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5150" cy="95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4BAD28" w14:textId="285D75AB" w:rsidR="008747A0" w:rsidRPr="00CB0D0A" w:rsidRDefault="00E15576" w:rsidP="00EC05A5">
                                <w:pPr>
                                  <w:pStyle w:val="Titrenomduclient"/>
                                  <w:rPr>
                                    <w:color w:val="000000" w:themeColor="text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Objet "/>
                                    <w:tag w:val=""/>
                                    <w:id w:val="-1363587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0D0A" w:rsidRPr="00CB0D0A">
                                      <w:rPr>
                                        <w:lang w:val="en-US"/>
                                      </w:rPr>
                                      <w:t>Tim BROWN, Sylvain TORRENTI, Aurélien BOUDIER</w:t>
                                    </w:r>
                                  </w:sdtContent>
                                </w:sdt>
                              </w:p>
                              <w:p w14:paraId="6D3E9798" w14:textId="2EC82024" w:rsidR="008747A0" w:rsidRPr="00CB0D0A" w:rsidRDefault="00CB0D0A" w:rsidP="00EC05A5">
                                <w:pPr>
                                  <w:pStyle w:val="Titredudocument"/>
                                  <w:rPr>
                                    <w:sz w:val="56"/>
                                    <w:lang w:val="en-US"/>
                                  </w:rPr>
                                </w:pPr>
                                <w:r w:rsidRPr="00CB0D0A">
                                  <w:rPr>
                                    <w:sz w:val="56"/>
                                    <w:lang w:val="en-US"/>
                                  </w:rPr>
                                  <w:t>Project tracking</w:t>
                                </w:r>
                              </w:p>
                              <w:p w14:paraId="154A87AD" w14:textId="65A98198" w:rsidR="008747A0" w:rsidRPr="00CB0D0A" w:rsidRDefault="00CB0D0A" w:rsidP="00EC05A5">
                                <w:pPr>
                                  <w:pStyle w:val="Titredudocument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CB0D0A">
                                  <w:rPr>
                                    <w:b/>
                                    <w:lang w:val="en-US"/>
                                  </w:rPr>
                                  <w:t xml:space="preserve">API </w:t>
                                </w:r>
                                <w:proofErr w:type="spellStart"/>
                                <w:r w:rsidR="00BB3821">
                                  <w:rPr>
                                    <w:b/>
                                    <w:lang w:val="en-US"/>
                                  </w:rPr>
                                  <w:t>LanChat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6C9E09" id="Text Box 911" o:spid="_x0000_s1027" type="#_x0000_t202" style="position:absolute;left:0;text-align:left;margin-left:0;margin-top:309.55pt;width:544.5pt;height:74.9pt;z-index:25166336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" filled="f" stroked="f">
                    <v:textbox style="mso-fit-shape-to-text:t">
                      <w:txbxContent>
                        <w:p w14:paraId="374BAD28" w14:textId="285D75AB" w:rsidR="008747A0" w:rsidRPr="00CB0D0A" w:rsidRDefault="00E15576" w:rsidP="00EC05A5">
                          <w:pPr>
                            <w:pStyle w:val="Titrenomduclient"/>
                            <w:rPr>
                              <w:color w:val="000000" w:themeColor="text2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Objet "/>
                              <w:tag w:val=""/>
                              <w:id w:val="-1363587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0D0A" w:rsidRPr="00CB0D0A">
                                <w:rPr>
                                  <w:lang w:val="en-US"/>
                                </w:rPr>
                                <w:t>Tim BROWN, Sylvain TORRENTI, Aurélien BOUDIER</w:t>
                              </w:r>
                            </w:sdtContent>
                          </w:sdt>
                        </w:p>
                        <w:p w14:paraId="6D3E9798" w14:textId="2EC82024" w:rsidR="008747A0" w:rsidRPr="00CB0D0A" w:rsidRDefault="00CB0D0A" w:rsidP="00EC05A5">
                          <w:pPr>
                            <w:pStyle w:val="Titredudocument"/>
                            <w:rPr>
                              <w:sz w:val="56"/>
                              <w:lang w:val="en-US"/>
                            </w:rPr>
                          </w:pPr>
                          <w:r w:rsidRPr="00CB0D0A">
                            <w:rPr>
                              <w:sz w:val="56"/>
                              <w:lang w:val="en-US"/>
                            </w:rPr>
                            <w:t>Project tracking</w:t>
                          </w:r>
                        </w:p>
                        <w:p w14:paraId="154A87AD" w14:textId="65A98198" w:rsidR="008747A0" w:rsidRPr="00CB0D0A" w:rsidRDefault="00CB0D0A" w:rsidP="00EC05A5">
                          <w:pPr>
                            <w:pStyle w:val="Titredudocument"/>
                            <w:rPr>
                              <w:b/>
                              <w:lang w:val="en-US"/>
                            </w:rPr>
                          </w:pPr>
                          <w:r w:rsidRPr="00CB0D0A">
                            <w:rPr>
                              <w:b/>
                              <w:lang w:val="en-US"/>
                            </w:rPr>
                            <w:t xml:space="preserve">API </w:t>
                          </w:r>
                          <w:proofErr w:type="spellStart"/>
                          <w:r w:rsidR="00BB3821">
                            <w:rPr>
                              <w:b/>
                              <w:lang w:val="en-US"/>
                            </w:rPr>
                            <w:t>LanChat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9392A" w:rsidRPr="00026204"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02F1C86" wp14:editId="7A6605E9">
                    <wp:simplePos x="0" y="0"/>
                    <wp:positionH relativeFrom="column">
                      <wp:posOffset>-914078</wp:posOffset>
                    </wp:positionH>
                    <wp:positionV relativeFrom="paragraph">
                      <wp:posOffset>8345483</wp:posOffset>
                    </wp:positionV>
                    <wp:extent cx="7574508" cy="520396"/>
                    <wp:effectExtent l="0" t="0" r="0" b="0"/>
                    <wp:wrapNone/>
                    <wp:docPr id="273" name="Text Box 9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74508" cy="520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FE472" w14:textId="1E3B86A4" w:rsidR="008747A0" w:rsidRPr="00DF1183" w:rsidRDefault="00CB0D0A" w:rsidP="00323AA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CDA 2005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 xml:space="preserve"> - 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From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 xml:space="preserve"> 2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020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05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04</w:t>
                                </w:r>
                                <w:r w:rsidR="008747A0"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 xml:space="preserve"> au 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lang w:val="en-US"/>
                                  </w:rPr>
                                  <w:t>2021/09/2021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F1C86" id="Text Box 910" o:spid="_x0000_s1028" type="#_x0000_t202" style="position:absolute;left:0;text-align:left;margin-left:-71.95pt;margin-top:657.1pt;width:596.4pt;height:4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60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" filled="f" stroked="f">
                    <v:textbox>
                      <w:txbxContent>
                        <w:p w14:paraId="29BFE472" w14:textId="1E3B86A4" w:rsidR="008747A0" w:rsidRPr="00DF1183" w:rsidRDefault="00CB0D0A" w:rsidP="00323AAC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CDA 2005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 xml:space="preserve"> - 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From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 xml:space="preserve"> 2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020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05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04</w:t>
                          </w:r>
                          <w:r w:rsidR="008747A0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 xml:space="preserve"> au </w:t>
                          </w: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2021/09/2021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392A" w:rsidRPr="00026204"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6FDB58E" wp14:editId="3E2AD071">
                    <wp:simplePos x="0" y="0"/>
                    <wp:positionH relativeFrom="column">
                      <wp:posOffset>-1691640</wp:posOffset>
                    </wp:positionH>
                    <wp:positionV relativeFrom="paragraph">
                      <wp:posOffset>7404100</wp:posOffset>
                    </wp:positionV>
                    <wp:extent cx="8872220" cy="2282190"/>
                    <wp:effectExtent l="114300" t="419100" r="100330" b="422910"/>
                    <wp:wrapNone/>
                    <wp:docPr id="275" name="Rectangle 9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285317" flipV="1">
                              <a:off x="0" y="0"/>
                              <a:ext cx="8872220" cy="22821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rgbClr val="005B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C1DE35" id="Rectangle 905" o:spid="_x0000_s1026" style="position:absolute;margin-left:-133.2pt;margin-top:583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" fillcolor="#0070c0" strokecolor="#005b7f">
                    <v:textbox style="mso-fit-shape-to-text:t"/>
                  </v:rect>
                </w:pict>
              </mc:Fallback>
            </mc:AlternateContent>
          </w:r>
          <w:r w:rsidR="0039392A" w:rsidRPr="00026204">
            <w:rPr>
              <w:lang w:val="en-US"/>
            </w:rPr>
            <w:br w:type="page"/>
          </w:r>
        </w:p>
      </w:sdtContent>
    </w:sdt>
    <w:bookmarkStart w:id="1" w:name="_Toc479768843" w:displacedByCustomXml="prev"/>
    <w:bookmarkEnd w:id="1" w:displacedByCustomXml="prev"/>
    <w:p w14:paraId="3449B79D" w14:textId="77777777" w:rsidR="00340324" w:rsidRPr="00026204" w:rsidRDefault="00340324" w:rsidP="001B73EF">
      <w:pPr>
        <w:spacing w:line="240" w:lineRule="auto"/>
        <w:rPr>
          <w:b/>
          <w:lang w:val="en-US"/>
        </w:rPr>
      </w:pPr>
    </w:p>
    <w:p w14:paraId="0B15DD00" w14:textId="77777777" w:rsidR="00507299" w:rsidRPr="00026204" w:rsidRDefault="00507299">
      <w:pPr>
        <w:spacing w:line="240" w:lineRule="auto"/>
        <w:jc w:val="left"/>
        <w:rPr>
          <w:lang w:val="en-US"/>
        </w:rPr>
      </w:pPr>
    </w:p>
    <w:p w14:paraId="60CC101B" w14:textId="77777777" w:rsidR="00507299" w:rsidRPr="00026204" w:rsidRDefault="00507299">
      <w:pPr>
        <w:spacing w:line="240" w:lineRule="auto"/>
        <w:jc w:val="left"/>
        <w:rPr>
          <w:lang w:val="en-US"/>
        </w:rPr>
      </w:pPr>
    </w:p>
    <w:p w14:paraId="0F92C41D" w14:textId="77777777" w:rsidR="00615683" w:rsidRPr="00026204" w:rsidRDefault="00340324">
      <w:pPr>
        <w:spacing w:line="240" w:lineRule="auto"/>
        <w:jc w:val="left"/>
        <w:rPr>
          <w:lang w:val="en-US"/>
        </w:rPr>
      </w:pPr>
      <w:r w:rsidRPr="00026204">
        <w:rPr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8B6050" wp14:editId="7CFA87B1">
                <wp:simplePos x="0" y="0"/>
                <wp:positionH relativeFrom="column">
                  <wp:posOffset>1092200</wp:posOffset>
                </wp:positionH>
                <wp:positionV relativeFrom="paragraph">
                  <wp:posOffset>3535680</wp:posOffset>
                </wp:positionV>
                <wp:extent cx="3575685" cy="838835"/>
                <wp:effectExtent l="19050" t="19050" r="24765" b="18415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8A68A" w14:textId="5F8B3F48" w:rsidR="008747A0" w:rsidRPr="00340324" w:rsidRDefault="00CB0D0A" w:rsidP="00340324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6050" id="Zone de texte 2" o:spid="_x0000_s1029" type="#_x0000_t202" style="position:absolute;margin-left:86pt;margin-top:278.4pt;width:281.55pt;height:66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" strokecolor="#429ce2 [3204]" strokeweight="2.25pt">
                <v:textbox>
                  <w:txbxContent>
                    <w:p w14:paraId="7568A68A" w14:textId="5F8B3F48" w:rsidR="008747A0" w:rsidRPr="00340324" w:rsidRDefault="00CB0D0A" w:rsidP="00340324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683" w:rsidRPr="00026204">
        <w:rPr>
          <w:lang w:val="en-US"/>
        </w:rPr>
        <w:br w:type="page"/>
      </w:r>
    </w:p>
    <w:p w14:paraId="71787269" w14:textId="0542FA08" w:rsidR="00155812" w:rsidRPr="00026204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noProof w:val="0"/>
          <w:color w:val="auto"/>
          <w:sz w:val="22"/>
          <w:szCs w:val="22"/>
          <w:lang w:val="en-US"/>
        </w:rPr>
      </w:pPr>
      <w:r w:rsidRPr="00026204">
        <w:rPr>
          <w:noProof w:val="0"/>
          <w:lang w:val="en-US"/>
        </w:rPr>
        <w:lastRenderedPageBreak/>
        <w:fldChar w:fldCharType="begin"/>
      </w:r>
      <w:r w:rsidRPr="00026204">
        <w:rPr>
          <w:noProof w:val="0"/>
          <w:lang w:val="en-US"/>
        </w:rPr>
        <w:instrText xml:space="preserve"> TOC \o "1-5" \h \z \u </w:instrText>
      </w:r>
      <w:r w:rsidRPr="00026204">
        <w:rPr>
          <w:noProof w:val="0"/>
          <w:lang w:val="en-US"/>
        </w:rPr>
        <w:fldChar w:fldCharType="separate"/>
      </w:r>
      <w:hyperlink w:anchor="_Toc41566503" w:history="1">
        <w:r w:rsidR="00155812" w:rsidRPr="00026204">
          <w:rPr>
            <w:rStyle w:val="Lienhypertexte"/>
            <w:noProof w:val="0"/>
            <w:lang w:val="en-US"/>
          </w:rPr>
          <w:t>1.</w:t>
        </w:r>
        <w:r w:rsidR="00155812" w:rsidRPr="00026204">
          <w:rPr>
            <w:rFonts w:eastAsiaTheme="minorEastAsia" w:cstheme="minorBidi"/>
            <w:b w:val="0"/>
            <w:bCs w:val="0"/>
            <w:caps w:val="0"/>
            <w:noProof w:val="0"/>
            <w:color w:val="auto"/>
            <w:sz w:val="22"/>
            <w:szCs w:val="22"/>
            <w:lang w:val="en-US"/>
          </w:rPr>
          <w:tab/>
        </w:r>
        <w:r w:rsidR="00155812" w:rsidRPr="00026204">
          <w:rPr>
            <w:rStyle w:val="Lienhypertexte"/>
            <w:noProof w:val="0"/>
            <w:lang w:val="en-US"/>
          </w:rPr>
          <w:t>TEAM</w:t>
        </w:r>
        <w:r w:rsidR="00155812" w:rsidRPr="00026204">
          <w:rPr>
            <w:noProof w:val="0"/>
            <w:webHidden/>
            <w:lang w:val="en-US"/>
          </w:rPr>
          <w:tab/>
        </w:r>
        <w:r w:rsidR="00155812" w:rsidRPr="00026204">
          <w:rPr>
            <w:noProof w:val="0"/>
            <w:webHidden/>
            <w:lang w:val="en-US"/>
          </w:rPr>
          <w:fldChar w:fldCharType="begin"/>
        </w:r>
        <w:r w:rsidR="00155812" w:rsidRPr="00026204">
          <w:rPr>
            <w:noProof w:val="0"/>
            <w:webHidden/>
            <w:lang w:val="en-US"/>
          </w:rPr>
          <w:instrText xml:space="preserve"> PAGEREF _Toc41566503 \h </w:instrText>
        </w:r>
        <w:r w:rsidR="00155812" w:rsidRPr="00026204">
          <w:rPr>
            <w:noProof w:val="0"/>
            <w:webHidden/>
            <w:lang w:val="en-US"/>
          </w:rPr>
        </w:r>
        <w:r w:rsidR="00155812" w:rsidRPr="00026204">
          <w:rPr>
            <w:noProof w:val="0"/>
            <w:webHidden/>
            <w:lang w:val="en-US"/>
          </w:rPr>
          <w:fldChar w:fldCharType="separate"/>
        </w:r>
        <w:r w:rsidR="00155812" w:rsidRPr="00026204">
          <w:rPr>
            <w:noProof w:val="0"/>
            <w:webHidden/>
            <w:lang w:val="en-US"/>
          </w:rPr>
          <w:t>3</w:t>
        </w:r>
        <w:r w:rsidR="00155812" w:rsidRPr="00026204">
          <w:rPr>
            <w:noProof w:val="0"/>
            <w:webHidden/>
            <w:lang w:val="en-US"/>
          </w:rPr>
          <w:fldChar w:fldCharType="end"/>
        </w:r>
      </w:hyperlink>
    </w:p>
    <w:p w14:paraId="34CA2380" w14:textId="1AF0B7EA" w:rsidR="00155812" w:rsidRPr="00026204" w:rsidRDefault="00E15576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noProof w:val="0"/>
          <w:color w:val="auto"/>
          <w:sz w:val="22"/>
          <w:szCs w:val="22"/>
          <w:lang w:val="en-US"/>
        </w:rPr>
      </w:pPr>
      <w:hyperlink w:anchor="_Toc41566504" w:history="1">
        <w:r w:rsidR="00155812" w:rsidRPr="00026204">
          <w:rPr>
            <w:rStyle w:val="Lienhypertexte"/>
            <w:noProof w:val="0"/>
            <w:lang w:val="en-US"/>
          </w:rPr>
          <w:t>2.</w:t>
        </w:r>
        <w:r w:rsidR="00155812" w:rsidRPr="00026204">
          <w:rPr>
            <w:rFonts w:eastAsiaTheme="minorEastAsia" w:cstheme="minorBidi"/>
            <w:b w:val="0"/>
            <w:bCs w:val="0"/>
            <w:caps w:val="0"/>
            <w:noProof w:val="0"/>
            <w:color w:val="auto"/>
            <w:sz w:val="22"/>
            <w:szCs w:val="22"/>
            <w:lang w:val="en-US"/>
          </w:rPr>
          <w:tab/>
        </w:r>
        <w:r w:rsidR="00155812" w:rsidRPr="00026204">
          <w:rPr>
            <w:rStyle w:val="Lienhypertexte"/>
            <w:noProof w:val="0"/>
            <w:lang w:val="en-US"/>
          </w:rPr>
          <w:t>PROJECT</w:t>
        </w:r>
        <w:r w:rsidR="00155812" w:rsidRPr="00026204">
          <w:rPr>
            <w:noProof w:val="0"/>
            <w:webHidden/>
            <w:lang w:val="en-US"/>
          </w:rPr>
          <w:tab/>
        </w:r>
        <w:r w:rsidR="00155812" w:rsidRPr="00026204">
          <w:rPr>
            <w:noProof w:val="0"/>
            <w:webHidden/>
            <w:lang w:val="en-US"/>
          </w:rPr>
          <w:fldChar w:fldCharType="begin"/>
        </w:r>
        <w:r w:rsidR="00155812" w:rsidRPr="00026204">
          <w:rPr>
            <w:noProof w:val="0"/>
            <w:webHidden/>
            <w:lang w:val="en-US"/>
          </w:rPr>
          <w:instrText xml:space="preserve"> PAGEREF _Toc41566504 \h </w:instrText>
        </w:r>
        <w:r w:rsidR="00155812" w:rsidRPr="00026204">
          <w:rPr>
            <w:noProof w:val="0"/>
            <w:webHidden/>
            <w:lang w:val="en-US"/>
          </w:rPr>
        </w:r>
        <w:r w:rsidR="00155812" w:rsidRPr="00026204">
          <w:rPr>
            <w:noProof w:val="0"/>
            <w:webHidden/>
            <w:lang w:val="en-US"/>
          </w:rPr>
          <w:fldChar w:fldCharType="separate"/>
        </w:r>
        <w:r w:rsidR="00155812" w:rsidRPr="00026204">
          <w:rPr>
            <w:noProof w:val="0"/>
            <w:webHidden/>
            <w:lang w:val="en-US"/>
          </w:rPr>
          <w:t>3</w:t>
        </w:r>
        <w:r w:rsidR="00155812" w:rsidRPr="00026204">
          <w:rPr>
            <w:noProof w:val="0"/>
            <w:webHidden/>
            <w:lang w:val="en-US"/>
          </w:rPr>
          <w:fldChar w:fldCharType="end"/>
        </w:r>
      </w:hyperlink>
    </w:p>
    <w:p w14:paraId="0D958DF1" w14:textId="048B35FF" w:rsidR="00E00B4F" w:rsidRPr="00026204" w:rsidRDefault="00E15576" w:rsidP="00E00B4F">
      <w:pPr>
        <w:pStyle w:val="TM1"/>
        <w:tabs>
          <w:tab w:val="left" w:pos="601"/>
        </w:tabs>
        <w:rPr>
          <w:noProof w:val="0"/>
          <w:lang w:val="en-US"/>
        </w:rPr>
      </w:pPr>
      <w:hyperlink w:anchor="_Toc41566505" w:history="1">
        <w:r w:rsidR="00155812" w:rsidRPr="00026204">
          <w:rPr>
            <w:rStyle w:val="Lienhypertexte"/>
            <w:noProof w:val="0"/>
            <w:lang w:val="en-US"/>
          </w:rPr>
          <w:t>3.</w:t>
        </w:r>
        <w:r w:rsidR="00155812" w:rsidRPr="00026204">
          <w:rPr>
            <w:rFonts w:eastAsiaTheme="minorEastAsia" w:cstheme="minorBidi"/>
            <w:b w:val="0"/>
            <w:bCs w:val="0"/>
            <w:caps w:val="0"/>
            <w:noProof w:val="0"/>
            <w:color w:val="auto"/>
            <w:sz w:val="22"/>
            <w:szCs w:val="22"/>
            <w:lang w:val="en-US"/>
          </w:rPr>
          <w:tab/>
        </w:r>
        <w:r w:rsidR="00155812" w:rsidRPr="00026204">
          <w:rPr>
            <w:rStyle w:val="Lienhypertexte"/>
            <w:noProof w:val="0"/>
            <w:lang w:val="en-US"/>
          </w:rPr>
          <w:t>MEETING REPORTS</w:t>
        </w:r>
        <w:r w:rsidR="00155812" w:rsidRPr="00026204">
          <w:rPr>
            <w:noProof w:val="0"/>
            <w:webHidden/>
            <w:lang w:val="en-US"/>
          </w:rPr>
          <w:tab/>
        </w:r>
        <w:r w:rsidR="00155812" w:rsidRPr="00026204">
          <w:rPr>
            <w:noProof w:val="0"/>
            <w:webHidden/>
            <w:lang w:val="en-US"/>
          </w:rPr>
          <w:fldChar w:fldCharType="begin"/>
        </w:r>
        <w:r w:rsidR="00155812" w:rsidRPr="00026204">
          <w:rPr>
            <w:noProof w:val="0"/>
            <w:webHidden/>
            <w:lang w:val="en-US"/>
          </w:rPr>
          <w:instrText xml:space="preserve"> PAGEREF _Toc41566505 \h </w:instrText>
        </w:r>
        <w:r w:rsidR="00155812" w:rsidRPr="00026204">
          <w:rPr>
            <w:noProof w:val="0"/>
            <w:webHidden/>
            <w:lang w:val="en-US"/>
          </w:rPr>
        </w:r>
        <w:r w:rsidR="00155812" w:rsidRPr="00026204">
          <w:rPr>
            <w:noProof w:val="0"/>
            <w:webHidden/>
            <w:lang w:val="en-US"/>
          </w:rPr>
          <w:fldChar w:fldCharType="separate"/>
        </w:r>
        <w:r w:rsidR="00155812" w:rsidRPr="00026204">
          <w:rPr>
            <w:noProof w:val="0"/>
            <w:webHidden/>
            <w:lang w:val="en-US"/>
          </w:rPr>
          <w:t>3</w:t>
        </w:r>
        <w:r w:rsidR="00155812" w:rsidRPr="00026204">
          <w:rPr>
            <w:noProof w:val="0"/>
            <w:webHidden/>
            <w:lang w:val="en-US"/>
          </w:rPr>
          <w:fldChar w:fldCharType="end"/>
        </w:r>
      </w:hyperlink>
    </w:p>
    <w:p w14:paraId="069E41F9" w14:textId="08F0FA47" w:rsidR="00340324" w:rsidRPr="00026204" w:rsidRDefault="00A679FD">
      <w:pPr>
        <w:spacing w:line="240" w:lineRule="auto"/>
        <w:jc w:val="left"/>
        <w:rPr>
          <w:lang w:val="en-US"/>
        </w:rPr>
      </w:pPr>
      <w:r w:rsidRPr="00026204">
        <w:rPr>
          <w:lang w:val="en-US"/>
        </w:rPr>
        <w:fldChar w:fldCharType="end"/>
      </w:r>
      <w:r w:rsidRPr="00026204">
        <w:rPr>
          <w:lang w:val="en-US"/>
        </w:rPr>
        <w:br w:type="page"/>
      </w:r>
    </w:p>
    <w:p w14:paraId="67668674" w14:textId="48D0D0FF" w:rsidR="00155812" w:rsidRPr="00026204" w:rsidRDefault="00D94D58" w:rsidP="00155812">
      <w:pPr>
        <w:pStyle w:val="Titre1"/>
        <w:rPr>
          <w:lang w:val="en-US"/>
        </w:rPr>
      </w:pPr>
      <w:bookmarkStart w:id="2" w:name="_Toc41566503"/>
      <w:r w:rsidRPr="00026204">
        <w:rPr>
          <w:lang w:val="en-US"/>
        </w:rPr>
        <w:lastRenderedPageBreak/>
        <w:t>TEAM</w:t>
      </w:r>
      <w:bookmarkEnd w:id="2"/>
    </w:p>
    <w:p w14:paraId="7E9AE74B" w14:textId="7944C33E" w:rsidR="00155812" w:rsidRPr="00026204" w:rsidRDefault="00D94D58" w:rsidP="00155812">
      <w:pPr>
        <w:pStyle w:val="Titre1"/>
        <w:rPr>
          <w:lang w:val="en-US"/>
        </w:rPr>
      </w:pPr>
      <w:bookmarkStart w:id="3" w:name="_Toc41566504"/>
      <w:r w:rsidRPr="00026204">
        <w:rPr>
          <w:lang w:val="en-US"/>
        </w:rPr>
        <w:t>PROJECT</w:t>
      </w:r>
      <w:bookmarkEnd w:id="3"/>
    </w:p>
    <w:p w14:paraId="3521E952" w14:textId="6BA31A8D" w:rsidR="00155812" w:rsidRPr="00026204" w:rsidRDefault="00155812" w:rsidP="00155812">
      <w:pPr>
        <w:pStyle w:val="Titre1"/>
        <w:rPr>
          <w:lang w:val="en-US"/>
        </w:rPr>
      </w:pPr>
      <w:bookmarkStart w:id="4" w:name="_Toc41566505"/>
      <w:r w:rsidRPr="00026204">
        <w:rPr>
          <w:lang w:val="en-US"/>
        </w:rPr>
        <w:t>MEETING REPORTS</w:t>
      </w:r>
      <w:bookmarkEnd w:id="4"/>
    </w:p>
    <w:p w14:paraId="6B3E85C9" w14:textId="0FD09EEB" w:rsidR="00E00B4F" w:rsidRPr="00026204" w:rsidRDefault="00E00B4F" w:rsidP="00E00B4F">
      <w:pPr>
        <w:pStyle w:val="Titre2"/>
        <w:rPr>
          <w:lang w:val="en-US"/>
        </w:rPr>
      </w:pPr>
      <w:r w:rsidRPr="00026204">
        <w:rPr>
          <w:lang w:val="en-US"/>
        </w:rPr>
        <w:t>2020/05/28</w:t>
      </w:r>
    </w:p>
    <w:p w14:paraId="516D5E7C" w14:textId="0A7995C4" w:rsidR="00E00B4F" w:rsidRPr="00026204" w:rsidRDefault="00E00B4F" w:rsidP="00E00B4F">
      <w:pPr>
        <w:rPr>
          <w:lang w:val="en-US"/>
        </w:rPr>
      </w:pPr>
      <w:r w:rsidRPr="00026204">
        <w:rPr>
          <w:lang w:val="en-US"/>
        </w:rPr>
        <w:t>Each issue is dispatched to group members.</w:t>
      </w:r>
    </w:p>
    <w:p w14:paraId="6C070FA8" w14:textId="712F3433" w:rsidR="00E00B4F" w:rsidRDefault="00026204" w:rsidP="00037FA5">
      <w:pPr>
        <w:pStyle w:val="Paragraphedeliste"/>
        <w:numPr>
          <w:ilvl w:val="0"/>
          <w:numId w:val="18"/>
        </w:numPr>
        <w:rPr>
          <w:lang w:val="en-US"/>
        </w:rPr>
      </w:pPr>
      <w:r w:rsidRPr="00026204">
        <w:rPr>
          <w:b/>
          <w:bCs/>
          <w:lang w:val="en-US"/>
        </w:rPr>
        <w:t>Tim:</w:t>
      </w:r>
      <w:r w:rsidR="00E00B4F" w:rsidRPr="00026204">
        <w:rPr>
          <w:b/>
          <w:bCs/>
          <w:lang w:val="en-US"/>
        </w:rPr>
        <w:t xml:space="preserve"> </w:t>
      </w:r>
      <w:r w:rsidR="00E00B4F" w:rsidRPr="00026204">
        <w:rPr>
          <w:lang w:val="en-US"/>
        </w:rPr>
        <w:t xml:space="preserve">A user is </w:t>
      </w:r>
      <w:r>
        <w:rPr>
          <w:lang w:val="en-US"/>
        </w:rPr>
        <w:t>made</w:t>
      </w:r>
      <w:r w:rsidR="00E00B4F" w:rsidRPr="00026204">
        <w:rPr>
          <w:lang w:val="en-US"/>
        </w:rPr>
        <w:t xml:space="preserve"> </w:t>
      </w:r>
      <w:r>
        <w:rPr>
          <w:lang w:val="en-US"/>
        </w:rPr>
        <w:t>with</w:t>
      </w:r>
      <w:r w:rsidR="00E00B4F" w:rsidRPr="00026204">
        <w:rPr>
          <w:lang w:val="en-US"/>
        </w:rPr>
        <w:t xml:space="preserve"> the following attributes: username, password, email, </w:t>
      </w:r>
      <w:proofErr w:type="spellStart"/>
      <w:r w:rsidR="00E00B4F" w:rsidRPr="00026204">
        <w:rPr>
          <w:lang w:val="en-US"/>
        </w:rPr>
        <w:t>creationDate</w:t>
      </w:r>
      <w:proofErr w:type="spellEnd"/>
      <w:r w:rsidR="00E00B4F" w:rsidRPr="00026204">
        <w:rPr>
          <w:lang w:val="en-US"/>
        </w:rPr>
        <w:t xml:space="preserve">, </w:t>
      </w:r>
      <w:proofErr w:type="spellStart"/>
      <w:r w:rsidR="00E00B4F" w:rsidRPr="00026204">
        <w:rPr>
          <w:lang w:val="en-US"/>
        </w:rPr>
        <w:t>lastLogged</w:t>
      </w:r>
      <w:proofErr w:type="spellEnd"/>
      <w:r w:rsidR="00E00B4F" w:rsidRPr="00026204">
        <w:rPr>
          <w:lang w:val="en-US"/>
        </w:rPr>
        <w:t xml:space="preserve"> and </w:t>
      </w:r>
      <w:proofErr w:type="spellStart"/>
      <w:r w:rsidR="00E00B4F" w:rsidRPr="00026204">
        <w:rPr>
          <w:lang w:val="en-US"/>
        </w:rPr>
        <w:t>isLogged</w:t>
      </w:r>
      <w:proofErr w:type="spellEnd"/>
      <w:r w:rsidR="00E00B4F" w:rsidRPr="00026204">
        <w:rPr>
          <w:lang w:val="en-US"/>
        </w:rPr>
        <w:t>.</w:t>
      </w:r>
      <w:r w:rsidRPr="00026204">
        <w:rPr>
          <w:lang w:val="en-US"/>
        </w:rPr>
        <w:t xml:space="preserve"> </w:t>
      </w:r>
      <w:r>
        <w:rPr>
          <w:lang w:val="en-US"/>
        </w:rPr>
        <w:br/>
      </w:r>
      <w:r w:rsidR="00E00B4F" w:rsidRPr="00026204">
        <w:rPr>
          <w:lang w:val="en-US"/>
        </w:rPr>
        <w:t>Determine the type of each of the attributes and model the "User" class.</w:t>
      </w:r>
    </w:p>
    <w:p w14:paraId="3AF2710E" w14:textId="77777777" w:rsidR="00026204" w:rsidRPr="00026204" w:rsidRDefault="00026204" w:rsidP="00026204">
      <w:pPr>
        <w:pStyle w:val="Paragraphedeliste"/>
        <w:rPr>
          <w:lang w:val="en-US"/>
        </w:rPr>
      </w:pPr>
    </w:p>
    <w:p w14:paraId="55BDDB17" w14:textId="77777777" w:rsidR="00026204" w:rsidRDefault="00026204" w:rsidP="00026204">
      <w:pPr>
        <w:pStyle w:val="Paragraphedeliste"/>
        <w:numPr>
          <w:ilvl w:val="0"/>
          <w:numId w:val="18"/>
        </w:numPr>
        <w:rPr>
          <w:lang w:val="en-US"/>
        </w:rPr>
      </w:pPr>
      <w:r w:rsidRPr="00026204">
        <w:rPr>
          <w:b/>
          <w:bCs/>
          <w:lang w:val="en-US"/>
        </w:rPr>
        <w:t>Sylvain:</w:t>
      </w:r>
      <w:r w:rsidR="00E00B4F" w:rsidRPr="00026204">
        <w:rPr>
          <w:lang w:val="en-US"/>
        </w:rPr>
        <w:t xml:space="preserve"> </w:t>
      </w:r>
      <w:r>
        <w:rPr>
          <w:lang w:val="en-US"/>
        </w:rPr>
        <w:t>Create</w:t>
      </w:r>
      <w:r w:rsidRPr="00026204">
        <w:rPr>
          <w:lang w:val="en-US"/>
        </w:rPr>
        <w:t xml:space="preserve"> a "</w:t>
      </w:r>
      <w:proofErr w:type="spellStart"/>
      <w:r w:rsidRPr="00026204">
        <w:rPr>
          <w:lang w:val="en-US"/>
        </w:rPr>
        <w:t>UserManager</w:t>
      </w:r>
      <w:proofErr w:type="spellEnd"/>
      <w:r w:rsidRPr="00026204">
        <w:rPr>
          <w:lang w:val="en-US"/>
        </w:rPr>
        <w:t>" class allowing the manipulation of a collection of users. This class will implement the basic CRUD operations (Create, Read, Update, Delete) allowing respectively to:</w:t>
      </w:r>
    </w:p>
    <w:p w14:paraId="18AC2458" w14:textId="3E9C7D8B" w:rsidR="00026204" w:rsidRPr="00026204" w:rsidRDefault="00026204" w:rsidP="00026204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>Create</w:t>
      </w:r>
      <w:r w:rsidRPr="00026204">
        <w:rPr>
          <w:lang w:val="en-US"/>
        </w:rPr>
        <w:t xml:space="preserve"> user</w:t>
      </w:r>
    </w:p>
    <w:p w14:paraId="1EFB0682" w14:textId="01B07AA7" w:rsidR="00026204" w:rsidRPr="00026204" w:rsidRDefault="00026204" w:rsidP="00026204">
      <w:pPr>
        <w:pStyle w:val="Paragraphedeliste"/>
        <w:numPr>
          <w:ilvl w:val="1"/>
          <w:numId w:val="18"/>
        </w:numPr>
        <w:rPr>
          <w:lang w:val="en-US"/>
        </w:rPr>
      </w:pPr>
      <w:r w:rsidRPr="00026204">
        <w:rPr>
          <w:lang w:val="en-US"/>
        </w:rPr>
        <w:t>R</w:t>
      </w:r>
      <w:r>
        <w:rPr>
          <w:lang w:val="en-US"/>
        </w:rPr>
        <w:t>ead</w:t>
      </w:r>
      <w:r w:rsidRPr="00026204">
        <w:rPr>
          <w:lang w:val="en-US"/>
        </w:rPr>
        <w:t xml:space="preserve"> a user from his username</w:t>
      </w:r>
    </w:p>
    <w:p w14:paraId="1F356818" w14:textId="77777777" w:rsidR="00026204" w:rsidRPr="00026204" w:rsidRDefault="00026204" w:rsidP="00026204">
      <w:pPr>
        <w:pStyle w:val="Paragraphedeliste"/>
        <w:numPr>
          <w:ilvl w:val="1"/>
          <w:numId w:val="18"/>
        </w:numPr>
        <w:rPr>
          <w:lang w:val="en-US"/>
        </w:rPr>
      </w:pPr>
      <w:r w:rsidRPr="00026204">
        <w:rPr>
          <w:lang w:val="en-US"/>
        </w:rPr>
        <w:t>Update user information</w:t>
      </w:r>
    </w:p>
    <w:p w14:paraId="4C3C049F" w14:textId="77777777" w:rsidR="00026204" w:rsidRDefault="00026204" w:rsidP="00026204">
      <w:pPr>
        <w:pStyle w:val="Paragraphedeliste"/>
        <w:numPr>
          <w:ilvl w:val="1"/>
          <w:numId w:val="18"/>
        </w:numPr>
        <w:rPr>
          <w:lang w:val="en-US"/>
        </w:rPr>
      </w:pPr>
      <w:r w:rsidRPr="00026204">
        <w:rPr>
          <w:lang w:val="en-US"/>
        </w:rPr>
        <w:t>Delete user</w:t>
      </w:r>
    </w:p>
    <w:p w14:paraId="0F43621A" w14:textId="66E22058" w:rsidR="00026204" w:rsidRDefault="00026204" w:rsidP="00026204">
      <w:pPr>
        <w:pStyle w:val="Paragraphedeliste"/>
        <w:rPr>
          <w:lang w:val="en-US"/>
        </w:rPr>
      </w:pPr>
      <w:r w:rsidRPr="00026204">
        <w:rPr>
          <w:lang w:val="en-US"/>
        </w:rPr>
        <w:t>For write operations (add, delete), determine the security rules to apply on incoming data.</w:t>
      </w:r>
    </w:p>
    <w:p w14:paraId="0BFFB26E" w14:textId="77777777" w:rsidR="00026204" w:rsidRDefault="00026204" w:rsidP="00026204">
      <w:pPr>
        <w:pStyle w:val="Paragraphedeliste"/>
        <w:rPr>
          <w:lang w:val="en-US"/>
        </w:rPr>
      </w:pPr>
    </w:p>
    <w:p w14:paraId="7D39D51E" w14:textId="400DA790" w:rsidR="00026204" w:rsidRPr="00026204" w:rsidRDefault="00026204" w:rsidP="00026204">
      <w:pPr>
        <w:pStyle w:val="Paragraphedeliste"/>
        <w:numPr>
          <w:ilvl w:val="0"/>
          <w:numId w:val="18"/>
        </w:numPr>
        <w:rPr>
          <w:lang w:val="en-US"/>
        </w:rPr>
      </w:pPr>
      <w:r w:rsidRPr="00026204">
        <w:rPr>
          <w:b/>
          <w:bCs/>
          <w:lang w:val="en-US"/>
        </w:rPr>
        <w:t>Aurélien:</w:t>
      </w:r>
      <w:r w:rsidRPr="00026204">
        <w:rPr>
          <w:lang w:val="en-US"/>
        </w:rPr>
        <w:t xml:space="preserve"> </w:t>
      </w:r>
      <w:r w:rsidRPr="00026204">
        <w:rPr>
          <w:lang w:val="en-US"/>
        </w:rPr>
        <w:t>Create a function or object to</w:t>
      </w:r>
      <w:r>
        <w:rPr>
          <w:lang w:val="en-US"/>
        </w:rPr>
        <w:t xml:space="preserve"> </w:t>
      </w:r>
      <w:r w:rsidRPr="00026204">
        <w:rPr>
          <w:lang w:val="en-US"/>
        </w:rPr>
        <w:t>encrypt a password (hash)</w:t>
      </w:r>
      <w:r>
        <w:rPr>
          <w:lang w:val="en-US"/>
        </w:rPr>
        <w:t xml:space="preserve"> and </w:t>
      </w:r>
      <w:r w:rsidRPr="00026204">
        <w:rPr>
          <w:lang w:val="en-US"/>
        </w:rPr>
        <w:t>check the correspondence between a clear password and a hash</w:t>
      </w:r>
    </w:p>
    <w:p w14:paraId="433F746B" w14:textId="77777777" w:rsidR="00026204" w:rsidRPr="00026204" w:rsidRDefault="00026204" w:rsidP="00026204">
      <w:pPr>
        <w:pStyle w:val="Paragraphedeliste"/>
        <w:rPr>
          <w:lang w:val="en-US"/>
        </w:rPr>
      </w:pPr>
    </w:p>
    <w:sectPr w:rsidR="00026204" w:rsidRPr="00026204" w:rsidSect="0039392A">
      <w:headerReference w:type="default" r:id="rId13"/>
      <w:footerReference w:type="default" r:id="rId14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0C47E" w14:textId="77777777" w:rsidR="00E15576" w:rsidRDefault="00E15576" w:rsidP="00641F16">
      <w:r>
        <w:separator/>
      </w:r>
    </w:p>
    <w:p w14:paraId="51FF1467" w14:textId="77777777" w:rsidR="00E15576" w:rsidRDefault="00E15576"/>
  </w:endnote>
  <w:endnote w:type="continuationSeparator" w:id="0">
    <w:p w14:paraId="4615B075" w14:textId="77777777" w:rsidR="00E15576" w:rsidRDefault="00E15576" w:rsidP="00641F16">
      <w:r>
        <w:continuationSeparator/>
      </w:r>
    </w:p>
    <w:p w14:paraId="491F653A" w14:textId="77777777" w:rsidR="00E15576" w:rsidRDefault="00E15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7B99A" w14:textId="55E298F3" w:rsidR="008747A0" w:rsidRDefault="00D94D58">
    <w:pPr>
      <w:pStyle w:val="Pieddepage"/>
    </w:pPr>
    <w:r>
      <w:rPr>
        <w:noProof/>
      </w:rPr>
      <w:drawing>
        <wp:anchor distT="0" distB="0" distL="114300" distR="114300" simplePos="0" relativeHeight="251677696" behindDoc="0" locked="0" layoutInCell="1" allowOverlap="1" wp14:anchorId="25B4628F" wp14:editId="783E819C">
          <wp:simplePos x="0" y="0"/>
          <wp:positionH relativeFrom="leftMargin">
            <wp:posOffset>405130</wp:posOffset>
          </wp:positionH>
          <wp:positionV relativeFrom="paragraph">
            <wp:posOffset>64135</wp:posOffset>
          </wp:positionV>
          <wp:extent cx="495300" cy="495300"/>
          <wp:effectExtent l="0" t="0" r="0" b="0"/>
          <wp:wrapNone/>
          <wp:docPr id="34" name="Image 34" descr="Centre de Réadaptation de Mulhouse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entre de Réadaptation de Mulhouse - Home |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47A0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7FA9A45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548103B4" w:rsidR="008747A0" w:rsidRPr="001B73EF" w:rsidRDefault="00CB0D0A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 xml:space="preserve">Tim BROWN, </w:t>
                          </w:r>
                          <w:r w:rsidR="00D94D58">
                            <w:rPr>
                              <w:color w:val="FFFFFF" w:themeColor="background1"/>
                              <w:sz w:val="36"/>
                              <w:lang w:val="en-US"/>
                            </w:rPr>
                            <w:t>Sylvain TORRENTI, Aurélien BOUDIER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2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548103B4" w:rsidR="008747A0" w:rsidRPr="001B73EF" w:rsidRDefault="00CB0D0A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4"/>
                        <w:lang w:val="en-US"/>
                      </w:rPr>
                    </w:pPr>
                    <w:r>
                      <w:rPr>
                        <w:color w:val="FFFFFF" w:themeColor="background1"/>
                        <w:sz w:val="36"/>
                        <w:lang w:val="en-US"/>
                      </w:rPr>
                      <w:t xml:space="preserve">Tim BROWN, </w:t>
                    </w:r>
                    <w:r w:rsidR="00D94D58">
                      <w:rPr>
                        <w:color w:val="FFFFFF" w:themeColor="background1"/>
                        <w:sz w:val="36"/>
                        <w:lang w:val="en-US"/>
                      </w:rPr>
                      <w:t>Sylvain TORRENTI, Aurélien BOUDIER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8747A0"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8747A0" w:rsidRDefault="008747A0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3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8747A0" w:rsidRDefault="008747A0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6F7EF" w14:textId="77777777" w:rsidR="00E15576" w:rsidRDefault="00E15576" w:rsidP="00641F16">
      <w:r>
        <w:separator/>
      </w:r>
    </w:p>
    <w:p w14:paraId="49B28402" w14:textId="77777777" w:rsidR="00E15576" w:rsidRDefault="00E15576"/>
  </w:footnote>
  <w:footnote w:type="continuationSeparator" w:id="0">
    <w:p w14:paraId="09306713" w14:textId="77777777" w:rsidR="00E15576" w:rsidRDefault="00E15576" w:rsidP="00641F16">
      <w:r>
        <w:continuationSeparator/>
      </w:r>
    </w:p>
    <w:p w14:paraId="20EEEA0B" w14:textId="77777777" w:rsidR="00E15576" w:rsidRDefault="00E155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EACBE" w14:textId="77777777" w:rsidR="008747A0" w:rsidRDefault="008747A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7670688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8747A0" w:rsidRPr="00337A6D" w:rsidRDefault="008747A0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 w:rsidR="0024365E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ABB1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0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" o:allowincell="f" fillcolor="#0070c0" stroked="f">
              <v:textbox style="mso-fit-shape-to-text:t" inset=",0,,0">
                <w:txbxContent>
                  <w:p w14:paraId="7D12FA9C" w14:textId="62289CA5" w:rsidR="008747A0" w:rsidRPr="00337A6D" w:rsidRDefault="008747A0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 w:rsidR="0024365E"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5AD10928">
              <wp:simplePos x="0" y="0"/>
              <wp:positionH relativeFrom="margin">
                <wp:align>right</wp:align>
              </wp:positionH>
              <wp:positionV relativeFrom="topMargin">
                <wp:posOffset>368016</wp:posOffset>
              </wp:positionV>
              <wp:extent cx="5943600" cy="348018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8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0070C0"/>
                              <w:sz w:val="22"/>
                              <w:lang w:val="en-US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9379778" w14:textId="312AF63A" w:rsidR="008747A0" w:rsidRPr="00CB0D0A" w:rsidRDefault="00CB0D0A">
                              <w:pPr>
                                <w:spacing w:line="240" w:lineRule="auto"/>
                                <w:rPr>
                                  <w:b/>
                                  <w:color w:val="0070C0"/>
                                  <w:sz w:val="22"/>
                                  <w:lang w:val="en-US"/>
                                </w:rPr>
                              </w:pPr>
                              <w:r w:rsidRPr="00CB0D0A">
                                <w:rPr>
                                  <w:b/>
                                  <w:color w:val="0070C0"/>
                                  <w:sz w:val="22"/>
                                  <w:lang w:val="en-US"/>
                                </w:rPr>
                                <w:t>Project tracking - API ON NE SAIT PAS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640CE" id="Text Box 218" o:spid="_x0000_s1031" type="#_x0000_t202" style="position:absolute;left:0;text-align:left;margin-left:416.8pt;margin-top:29pt;width:468pt;height:27.4pt;z-index:2516766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0070C0"/>
                        <w:sz w:val="22"/>
                        <w:lang w:val="en-US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9379778" w14:textId="312AF63A" w:rsidR="008747A0" w:rsidRPr="00CB0D0A" w:rsidRDefault="00CB0D0A">
                        <w:pPr>
                          <w:spacing w:line="240" w:lineRule="auto"/>
                          <w:rPr>
                            <w:b/>
                            <w:color w:val="0070C0"/>
                            <w:sz w:val="22"/>
                            <w:lang w:val="en-US"/>
                          </w:rPr>
                        </w:pPr>
                        <w:r w:rsidRPr="00CB0D0A">
                          <w:rPr>
                            <w:b/>
                            <w:color w:val="0070C0"/>
                            <w:sz w:val="22"/>
                            <w:lang w:val="en-US"/>
                          </w:rPr>
                          <w:t>Project tracking - API ON NE SAIT PAS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0F4D"/>
    <w:multiLevelType w:val="hybridMultilevel"/>
    <w:tmpl w:val="711829BA"/>
    <w:lvl w:ilvl="0" w:tplc="B7945684">
      <w:start w:val="1"/>
      <w:numFmt w:val="bullet"/>
      <w:lvlText w:val="-"/>
      <w:lvlJc w:val="left"/>
      <w:pPr>
        <w:ind w:left="120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4" w15:restartNumberingAfterBreak="0">
    <w:nsid w:val="146820FE"/>
    <w:multiLevelType w:val="multilevel"/>
    <w:tmpl w:val="B0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81CCA"/>
    <w:multiLevelType w:val="hybridMultilevel"/>
    <w:tmpl w:val="7DF21A4C"/>
    <w:lvl w:ilvl="0" w:tplc="2D685642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A68"/>
    <w:multiLevelType w:val="multilevel"/>
    <w:tmpl w:val="BAA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85EC7"/>
    <w:multiLevelType w:val="hybridMultilevel"/>
    <w:tmpl w:val="9AE49E94"/>
    <w:lvl w:ilvl="0" w:tplc="B7945684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C3650"/>
    <w:multiLevelType w:val="hybridMultilevel"/>
    <w:tmpl w:val="47B66234"/>
    <w:lvl w:ilvl="0" w:tplc="5A10B0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C620D"/>
    <w:multiLevelType w:val="multilevel"/>
    <w:tmpl w:val="9824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7768"/>
    <w:multiLevelType w:val="multilevel"/>
    <w:tmpl w:val="34A654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CB5C15"/>
    <w:multiLevelType w:val="multilevel"/>
    <w:tmpl w:val="C8C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56388"/>
    <w:multiLevelType w:val="hybridMultilevel"/>
    <w:tmpl w:val="25AEDEE4"/>
    <w:lvl w:ilvl="0" w:tplc="57AE2D46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0C3B"/>
    <w:multiLevelType w:val="multilevel"/>
    <w:tmpl w:val="9B324AE4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062F9"/>
    <w:multiLevelType w:val="multilevel"/>
    <w:tmpl w:val="80A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92D14"/>
    <w:multiLevelType w:val="multilevel"/>
    <w:tmpl w:val="372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273BB"/>
    <w:multiLevelType w:val="multilevel"/>
    <w:tmpl w:val="579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7"/>
  </w:num>
  <w:num w:numId="5">
    <w:abstractNumId w:val="12"/>
  </w:num>
  <w:num w:numId="6">
    <w:abstractNumId w:val="7"/>
  </w:num>
  <w:num w:numId="7">
    <w:abstractNumId w:val="16"/>
  </w:num>
  <w:num w:numId="8">
    <w:abstractNumId w:val="11"/>
  </w:num>
  <w:num w:numId="9">
    <w:abstractNumId w:val="22"/>
  </w:num>
  <w:num w:numId="10">
    <w:abstractNumId w:val="15"/>
  </w:num>
  <w:num w:numId="11">
    <w:abstractNumId w:val="6"/>
  </w:num>
  <w:num w:numId="12">
    <w:abstractNumId w:val="21"/>
  </w:num>
  <w:num w:numId="13">
    <w:abstractNumId w:val="4"/>
  </w:num>
  <w:num w:numId="14">
    <w:abstractNumId w:val="19"/>
  </w:num>
  <w:num w:numId="15">
    <w:abstractNumId w:val="13"/>
  </w:num>
  <w:num w:numId="16">
    <w:abstractNumId w:val="10"/>
  </w:num>
  <w:num w:numId="17">
    <w:abstractNumId w:val="2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4DA6"/>
    <w:rsid w:val="00007405"/>
    <w:rsid w:val="00010427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204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9D9"/>
    <w:rsid w:val="00083378"/>
    <w:rsid w:val="000837CD"/>
    <w:rsid w:val="00083FED"/>
    <w:rsid w:val="00087928"/>
    <w:rsid w:val="00087EFD"/>
    <w:rsid w:val="00091FE0"/>
    <w:rsid w:val="00092784"/>
    <w:rsid w:val="00094C15"/>
    <w:rsid w:val="000950F6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6F8"/>
    <w:rsid w:val="000B31A3"/>
    <w:rsid w:val="000B6FA0"/>
    <w:rsid w:val="000B6FEB"/>
    <w:rsid w:val="000B71B6"/>
    <w:rsid w:val="000B7551"/>
    <w:rsid w:val="000C1715"/>
    <w:rsid w:val="000D0EFD"/>
    <w:rsid w:val="000D256B"/>
    <w:rsid w:val="000D4FC2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A91"/>
    <w:rsid w:val="001372D9"/>
    <w:rsid w:val="00137CDB"/>
    <w:rsid w:val="00141DBE"/>
    <w:rsid w:val="00144054"/>
    <w:rsid w:val="00146441"/>
    <w:rsid w:val="00146C8E"/>
    <w:rsid w:val="001503DD"/>
    <w:rsid w:val="00152201"/>
    <w:rsid w:val="001537B1"/>
    <w:rsid w:val="00155812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60DF"/>
    <w:rsid w:val="0017753D"/>
    <w:rsid w:val="0018187F"/>
    <w:rsid w:val="0018267B"/>
    <w:rsid w:val="00183480"/>
    <w:rsid w:val="00184FC3"/>
    <w:rsid w:val="001861FF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422F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30CE"/>
    <w:rsid w:val="001E4ED6"/>
    <w:rsid w:val="001E6507"/>
    <w:rsid w:val="001F1661"/>
    <w:rsid w:val="001F344B"/>
    <w:rsid w:val="001F3C31"/>
    <w:rsid w:val="001F512F"/>
    <w:rsid w:val="001F6587"/>
    <w:rsid w:val="001F721B"/>
    <w:rsid w:val="00204607"/>
    <w:rsid w:val="00204A9F"/>
    <w:rsid w:val="0020554B"/>
    <w:rsid w:val="00205F09"/>
    <w:rsid w:val="00206504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92D"/>
    <w:rsid w:val="002579E0"/>
    <w:rsid w:val="00257AC7"/>
    <w:rsid w:val="00257DB4"/>
    <w:rsid w:val="0026070A"/>
    <w:rsid w:val="002607D5"/>
    <w:rsid w:val="0026227B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3B84"/>
    <w:rsid w:val="002E3E86"/>
    <w:rsid w:val="002E6427"/>
    <w:rsid w:val="002E7816"/>
    <w:rsid w:val="002F1B17"/>
    <w:rsid w:val="002F2FF1"/>
    <w:rsid w:val="002F4A16"/>
    <w:rsid w:val="002F53C7"/>
    <w:rsid w:val="002F604C"/>
    <w:rsid w:val="00300C88"/>
    <w:rsid w:val="003011C1"/>
    <w:rsid w:val="00302DA3"/>
    <w:rsid w:val="003030B7"/>
    <w:rsid w:val="00303360"/>
    <w:rsid w:val="0030364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B61"/>
    <w:rsid w:val="00350A54"/>
    <w:rsid w:val="003513C5"/>
    <w:rsid w:val="00351CA5"/>
    <w:rsid w:val="0035209E"/>
    <w:rsid w:val="0035236D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3A6D"/>
    <w:rsid w:val="00373D0F"/>
    <w:rsid w:val="00376379"/>
    <w:rsid w:val="00377DA3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2D57"/>
    <w:rsid w:val="003F3578"/>
    <w:rsid w:val="003F69DA"/>
    <w:rsid w:val="004003B7"/>
    <w:rsid w:val="004024AB"/>
    <w:rsid w:val="004050C5"/>
    <w:rsid w:val="004051E6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78FE"/>
    <w:rsid w:val="00452DC9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BB4"/>
    <w:rsid w:val="00470076"/>
    <w:rsid w:val="0047072F"/>
    <w:rsid w:val="00470B24"/>
    <w:rsid w:val="0047210A"/>
    <w:rsid w:val="00472626"/>
    <w:rsid w:val="0047447F"/>
    <w:rsid w:val="004744C1"/>
    <w:rsid w:val="00475414"/>
    <w:rsid w:val="00475456"/>
    <w:rsid w:val="00477319"/>
    <w:rsid w:val="0048021D"/>
    <w:rsid w:val="004829DC"/>
    <w:rsid w:val="004850CF"/>
    <w:rsid w:val="00485C42"/>
    <w:rsid w:val="00487127"/>
    <w:rsid w:val="00487578"/>
    <w:rsid w:val="0049063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CD2"/>
    <w:rsid w:val="004B7019"/>
    <w:rsid w:val="004B7718"/>
    <w:rsid w:val="004C0039"/>
    <w:rsid w:val="004C20C2"/>
    <w:rsid w:val="004C22E3"/>
    <w:rsid w:val="004C3D04"/>
    <w:rsid w:val="004C3D27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517"/>
    <w:rsid w:val="00537FA0"/>
    <w:rsid w:val="00542133"/>
    <w:rsid w:val="00542DA2"/>
    <w:rsid w:val="00542F30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E7C"/>
    <w:rsid w:val="005A5372"/>
    <w:rsid w:val="005A5B7A"/>
    <w:rsid w:val="005A7059"/>
    <w:rsid w:val="005A7167"/>
    <w:rsid w:val="005A7A50"/>
    <w:rsid w:val="005B0EE4"/>
    <w:rsid w:val="005B4BD2"/>
    <w:rsid w:val="005B6534"/>
    <w:rsid w:val="005B6A6D"/>
    <w:rsid w:val="005B737C"/>
    <w:rsid w:val="005B7777"/>
    <w:rsid w:val="005B79C0"/>
    <w:rsid w:val="005C0559"/>
    <w:rsid w:val="005C17B2"/>
    <w:rsid w:val="005C3448"/>
    <w:rsid w:val="005C35E6"/>
    <w:rsid w:val="005C3D7A"/>
    <w:rsid w:val="005C521E"/>
    <w:rsid w:val="005C69DB"/>
    <w:rsid w:val="005C7E0B"/>
    <w:rsid w:val="005D0854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FE8"/>
    <w:rsid w:val="00610A74"/>
    <w:rsid w:val="00610BDC"/>
    <w:rsid w:val="00611195"/>
    <w:rsid w:val="00611B52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E65"/>
    <w:rsid w:val="00624477"/>
    <w:rsid w:val="006245FD"/>
    <w:rsid w:val="00626D3C"/>
    <w:rsid w:val="0062706B"/>
    <w:rsid w:val="0063015E"/>
    <w:rsid w:val="006305E3"/>
    <w:rsid w:val="006314AD"/>
    <w:rsid w:val="00635200"/>
    <w:rsid w:val="0063597E"/>
    <w:rsid w:val="006372F5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2B07"/>
    <w:rsid w:val="00662D11"/>
    <w:rsid w:val="00663E75"/>
    <w:rsid w:val="00664903"/>
    <w:rsid w:val="006654B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BB4"/>
    <w:rsid w:val="00690860"/>
    <w:rsid w:val="00691093"/>
    <w:rsid w:val="00692461"/>
    <w:rsid w:val="00696189"/>
    <w:rsid w:val="006A0A2E"/>
    <w:rsid w:val="006A12B8"/>
    <w:rsid w:val="006A4174"/>
    <w:rsid w:val="006A6267"/>
    <w:rsid w:val="006A6E0E"/>
    <w:rsid w:val="006A7E14"/>
    <w:rsid w:val="006B0C8B"/>
    <w:rsid w:val="006B2156"/>
    <w:rsid w:val="006B3865"/>
    <w:rsid w:val="006C03D4"/>
    <w:rsid w:val="006C03F3"/>
    <w:rsid w:val="006C1252"/>
    <w:rsid w:val="006C187C"/>
    <w:rsid w:val="006C65D1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D12"/>
    <w:rsid w:val="006E0E1A"/>
    <w:rsid w:val="006E17A4"/>
    <w:rsid w:val="006E1AE3"/>
    <w:rsid w:val="006E2570"/>
    <w:rsid w:val="006E611C"/>
    <w:rsid w:val="006E64CE"/>
    <w:rsid w:val="006E7FFD"/>
    <w:rsid w:val="006F1F30"/>
    <w:rsid w:val="006F2610"/>
    <w:rsid w:val="006F2EB1"/>
    <w:rsid w:val="006F3C92"/>
    <w:rsid w:val="006F6CCA"/>
    <w:rsid w:val="006F739D"/>
    <w:rsid w:val="007011CC"/>
    <w:rsid w:val="00701618"/>
    <w:rsid w:val="00701FEB"/>
    <w:rsid w:val="007027DA"/>
    <w:rsid w:val="00703ACB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5AA0"/>
    <w:rsid w:val="007461ED"/>
    <w:rsid w:val="00746BF4"/>
    <w:rsid w:val="007474BE"/>
    <w:rsid w:val="0075026C"/>
    <w:rsid w:val="007511FE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7292A"/>
    <w:rsid w:val="007729EF"/>
    <w:rsid w:val="007731FC"/>
    <w:rsid w:val="00773FEC"/>
    <w:rsid w:val="00774A53"/>
    <w:rsid w:val="0077596F"/>
    <w:rsid w:val="00777529"/>
    <w:rsid w:val="00777F91"/>
    <w:rsid w:val="00780880"/>
    <w:rsid w:val="0078255D"/>
    <w:rsid w:val="00784EC5"/>
    <w:rsid w:val="007867DE"/>
    <w:rsid w:val="00786F34"/>
    <w:rsid w:val="0078716F"/>
    <w:rsid w:val="00790C36"/>
    <w:rsid w:val="00791649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D21"/>
    <w:rsid w:val="007D2C19"/>
    <w:rsid w:val="007D4C76"/>
    <w:rsid w:val="007D4D11"/>
    <w:rsid w:val="007D5B93"/>
    <w:rsid w:val="007D5F44"/>
    <w:rsid w:val="007E04B9"/>
    <w:rsid w:val="007E1D9F"/>
    <w:rsid w:val="007E27D4"/>
    <w:rsid w:val="007E343D"/>
    <w:rsid w:val="007E3695"/>
    <w:rsid w:val="007E3DF3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10B99"/>
    <w:rsid w:val="008116E6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6295"/>
    <w:rsid w:val="0081641A"/>
    <w:rsid w:val="00817D10"/>
    <w:rsid w:val="00820C92"/>
    <w:rsid w:val="0082294C"/>
    <w:rsid w:val="008243F3"/>
    <w:rsid w:val="00824F63"/>
    <w:rsid w:val="00830335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312D"/>
    <w:rsid w:val="008A3647"/>
    <w:rsid w:val="008A56BB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320B"/>
    <w:rsid w:val="008E3546"/>
    <w:rsid w:val="008E3AAF"/>
    <w:rsid w:val="008E4291"/>
    <w:rsid w:val="008E68F1"/>
    <w:rsid w:val="008E6E12"/>
    <w:rsid w:val="008E739A"/>
    <w:rsid w:val="008F0242"/>
    <w:rsid w:val="008F28DA"/>
    <w:rsid w:val="008F2DE8"/>
    <w:rsid w:val="008F2F84"/>
    <w:rsid w:val="008F7594"/>
    <w:rsid w:val="008F785E"/>
    <w:rsid w:val="008F7F85"/>
    <w:rsid w:val="00900AAE"/>
    <w:rsid w:val="00900BC4"/>
    <w:rsid w:val="0090164E"/>
    <w:rsid w:val="00901723"/>
    <w:rsid w:val="00903C4A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73BE"/>
    <w:rsid w:val="00951434"/>
    <w:rsid w:val="00951A52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7006C"/>
    <w:rsid w:val="00970D2B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7DD3"/>
    <w:rsid w:val="009A7E30"/>
    <w:rsid w:val="009B0068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6100"/>
    <w:rsid w:val="009F6BD0"/>
    <w:rsid w:val="009F7181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2A49"/>
    <w:rsid w:val="00A22BA5"/>
    <w:rsid w:val="00A232C7"/>
    <w:rsid w:val="00A24298"/>
    <w:rsid w:val="00A2463A"/>
    <w:rsid w:val="00A250ED"/>
    <w:rsid w:val="00A25D9B"/>
    <w:rsid w:val="00A26D05"/>
    <w:rsid w:val="00A3089D"/>
    <w:rsid w:val="00A30F5B"/>
    <w:rsid w:val="00A3193E"/>
    <w:rsid w:val="00A33B82"/>
    <w:rsid w:val="00A33BA9"/>
    <w:rsid w:val="00A379C6"/>
    <w:rsid w:val="00A4053B"/>
    <w:rsid w:val="00A415C9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4108"/>
    <w:rsid w:val="00A64973"/>
    <w:rsid w:val="00A65E74"/>
    <w:rsid w:val="00A66221"/>
    <w:rsid w:val="00A679FD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F4"/>
    <w:rsid w:val="00AB1406"/>
    <w:rsid w:val="00AB473C"/>
    <w:rsid w:val="00AB47C2"/>
    <w:rsid w:val="00AC0726"/>
    <w:rsid w:val="00AC15D7"/>
    <w:rsid w:val="00AC2E7E"/>
    <w:rsid w:val="00AC2F18"/>
    <w:rsid w:val="00AC4821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4A96"/>
    <w:rsid w:val="00AF5368"/>
    <w:rsid w:val="00AF6854"/>
    <w:rsid w:val="00B01DC6"/>
    <w:rsid w:val="00B02830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27EE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CED"/>
    <w:rsid w:val="00B54C0E"/>
    <w:rsid w:val="00B55257"/>
    <w:rsid w:val="00B55C8B"/>
    <w:rsid w:val="00B57644"/>
    <w:rsid w:val="00B576F5"/>
    <w:rsid w:val="00B57BC8"/>
    <w:rsid w:val="00B633D9"/>
    <w:rsid w:val="00B6418E"/>
    <w:rsid w:val="00B64EDE"/>
    <w:rsid w:val="00B66064"/>
    <w:rsid w:val="00B669DE"/>
    <w:rsid w:val="00B66C45"/>
    <w:rsid w:val="00B7059E"/>
    <w:rsid w:val="00B70A47"/>
    <w:rsid w:val="00B714CE"/>
    <w:rsid w:val="00B71BF2"/>
    <w:rsid w:val="00B73862"/>
    <w:rsid w:val="00B7473E"/>
    <w:rsid w:val="00B74C52"/>
    <w:rsid w:val="00B751D2"/>
    <w:rsid w:val="00B77FA1"/>
    <w:rsid w:val="00B8068F"/>
    <w:rsid w:val="00B81CC3"/>
    <w:rsid w:val="00B83F3C"/>
    <w:rsid w:val="00B85215"/>
    <w:rsid w:val="00B85A29"/>
    <w:rsid w:val="00B85A74"/>
    <w:rsid w:val="00B85AA6"/>
    <w:rsid w:val="00B87D76"/>
    <w:rsid w:val="00B90428"/>
    <w:rsid w:val="00B91B46"/>
    <w:rsid w:val="00B9516B"/>
    <w:rsid w:val="00BA111E"/>
    <w:rsid w:val="00BA2693"/>
    <w:rsid w:val="00BA26E1"/>
    <w:rsid w:val="00BA42EF"/>
    <w:rsid w:val="00BA5284"/>
    <w:rsid w:val="00BA57F6"/>
    <w:rsid w:val="00BA5F4D"/>
    <w:rsid w:val="00BB1AC5"/>
    <w:rsid w:val="00BB2D9B"/>
    <w:rsid w:val="00BB3177"/>
    <w:rsid w:val="00BB3821"/>
    <w:rsid w:val="00BB4215"/>
    <w:rsid w:val="00BB4A6A"/>
    <w:rsid w:val="00BB4E2F"/>
    <w:rsid w:val="00BB6D9C"/>
    <w:rsid w:val="00BB7554"/>
    <w:rsid w:val="00BC02FB"/>
    <w:rsid w:val="00BC04C0"/>
    <w:rsid w:val="00BC078F"/>
    <w:rsid w:val="00BC2116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73E4"/>
    <w:rsid w:val="00BD7B0A"/>
    <w:rsid w:val="00BE0C8F"/>
    <w:rsid w:val="00BE43B5"/>
    <w:rsid w:val="00BE43D7"/>
    <w:rsid w:val="00BE4AF4"/>
    <w:rsid w:val="00BE4ED6"/>
    <w:rsid w:val="00BE522A"/>
    <w:rsid w:val="00BE62FD"/>
    <w:rsid w:val="00BE77C5"/>
    <w:rsid w:val="00BF03AB"/>
    <w:rsid w:val="00BF3F99"/>
    <w:rsid w:val="00BF4F8B"/>
    <w:rsid w:val="00BF7C3E"/>
    <w:rsid w:val="00C01041"/>
    <w:rsid w:val="00C0221B"/>
    <w:rsid w:val="00C037DF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22617"/>
    <w:rsid w:val="00C22640"/>
    <w:rsid w:val="00C228F5"/>
    <w:rsid w:val="00C234BF"/>
    <w:rsid w:val="00C23A0F"/>
    <w:rsid w:val="00C23F3D"/>
    <w:rsid w:val="00C268F1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5170"/>
    <w:rsid w:val="00C45397"/>
    <w:rsid w:val="00C454E3"/>
    <w:rsid w:val="00C46D0C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0D0A"/>
    <w:rsid w:val="00CB11E0"/>
    <w:rsid w:val="00CB1326"/>
    <w:rsid w:val="00CB16F1"/>
    <w:rsid w:val="00CB17B5"/>
    <w:rsid w:val="00CB26A5"/>
    <w:rsid w:val="00CB2C1B"/>
    <w:rsid w:val="00CB5472"/>
    <w:rsid w:val="00CB58E7"/>
    <w:rsid w:val="00CB5E54"/>
    <w:rsid w:val="00CB6590"/>
    <w:rsid w:val="00CB6ED8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628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F6C"/>
    <w:rsid w:val="00D6534E"/>
    <w:rsid w:val="00D65AF7"/>
    <w:rsid w:val="00D671BF"/>
    <w:rsid w:val="00D67FC4"/>
    <w:rsid w:val="00D70BEE"/>
    <w:rsid w:val="00D72949"/>
    <w:rsid w:val="00D73611"/>
    <w:rsid w:val="00D74246"/>
    <w:rsid w:val="00D751C1"/>
    <w:rsid w:val="00D75CBD"/>
    <w:rsid w:val="00D81E97"/>
    <w:rsid w:val="00D85BDF"/>
    <w:rsid w:val="00D86B52"/>
    <w:rsid w:val="00D86E3E"/>
    <w:rsid w:val="00D879B3"/>
    <w:rsid w:val="00D87A65"/>
    <w:rsid w:val="00D909F6"/>
    <w:rsid w:val="00D90A2C"/>
    <w:rsid w:val="00D91AB6"/>
    <w:rsid w:val="00D94D58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892"/>
    <w:rsid w:val="00DC626E"/>
    <w:rsid w:val="00DC74C8"/>
    <w:rsid w:val="00DD027B"/>
    <w:rsid w:val="00DD19C6"/>
    <w:rsid w:val="00DD2861"/>
    <w:rsid w:val="00DD2D38"/>
    <w:rsid w:val="00DD344B"/>
    <w:rsid w:val="00DD3DEE"/>
    <w:rsid w:val="00DD77B3"/>
    <w:rsid w:val="00DD79EF"/>
    <w:rsid w:val="00DE0EFC"/>
    <w:rsid w:val="00DE2A7A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B4F"/>
    <w:rsid w:val="00E00D00"/>
    <w:rsid w:val="00E01758"/>
    <w:rsid w:val="00E02B69"/>
    <w:rsid w:val="00E04248"/>
    <w:rsid w:val="00E04925"/>
    <w:rsid w:val="00E05C3F"/>
    <w:rsid w:val="00E073DC"/>
    <w:rsid w:val="00E10262"/>
    <w:rsid w:val="00E10EF9"/>
    <w:rsid w:val="00E11344"/>
    <w:rsid w:val="00E11C81"/>
    <w:rsid w:val="00E124F8"/>
    <w:rsid w:val="00E1480E"/>
    <w:rsid w:val="00E15576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38BB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9"/>
    <w:rsid w:val="00F26F2F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B60"/>
    <w:rsid w:val="00FB7E92"/>
    <w:rsid w:val="00FB7FD2"/>
    <w:rsid w:val="00FC17C2"/>
    <w:rsid w:val="00FC1EAF"/>
    <w:rsid w:val="00FC22FB"/>
    <w:rsid w:val="00FC2B34"/>
    <w:rsid w:val="00FC3C76"/>
    <w:rsid w:val="00FC4349"/>
    <w:rsid w:val="00FC513D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53D6"/>
    <w:rsid w:val="00FD6CCA"/>
    <w:rsid w:val="00FD6D4A"/>
    <w:rsid w:val="00FE1E39"/>
    <w:rsid w:val="00FE3B69"/>
    <w:rsid w:val="00FE40C5"/>
    <w:rsid w:val="00FE45B9"/>
    <w:rsid w:val="00FE5BE4"/>
    <w:rsid w:val="00FE5F17"/>
    <w:rsid w:val="00FF1904"/>
    <w:rsid w:val="00FF1D7D"/>
    <w:rsid w:val="00FF2CDD"/>
    <w:rsid w:val="00FF56D0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  <o:colormru v:ext="edit" colors="#566b80,#d4180a,#4e5e74,#f2f2f2,white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2C607C"/>
    <w:pPr>
      <w:numPr>
        <w:numId w:val="4"/>
      </w:numPr>
      <w:shd w:val="clear" w:color="CB3298" w:themeColor="accent2" w:fill="auto"/>
      <w:spacing w:after="480"/>
      <w:ind w:left="709" w:hanging="709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24408A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C607C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1D3195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9BB2FA3-D207-4DE8-875D-BBD08AA0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</Template>
  <TotalTime>125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tracking - API ON NE SAIT PAS</vt:lpstr>
      <vt:lpstr>Stage en entreprise - Service supervision &amp; métrologie de l’AFP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tracking - API ON NE SAIT PAS</dc:title>
  <dc:subject>Tim BROWN, Sylvain TORRENTI, Aurélien BOUDIER</dc:subject>
  <dc:creator>Aurélien Boudier</dc:creator>
  <cp:keywords/>
  <dc:description/>
  <cp:lastModifiedBy>Aurélien BOUDIER</cp:lastModifiedBy>
  <cp:revision>5</cp:revision>
  <cp:lastPrinted>2018-05-22T21:30:00Z</cp:lastPrinted>
  <dcterms:created xsi:type="dcterms:W3CDTF">2018-06-19T13:51:00Z</dcterms:created>
  <dcterms:modified xsi:type="dcterms:W3CDTF">2020-05-28T14:24:00Z</dcterms:modified>
</cp:coreProperties>
</file>